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6FD3F" w14:textId="2403EA3F" w:rsidR="00E81978" w:rsidRDefault="00153E89">
      <w:pPr>
        <w:pStyle w:val="Title"/>
      </w:pPr>
      <w:sdt>
        <w:sdtPr>
          <w:alias w:val="Title:"/>
          <w:tag w:val="Title:"/>
          <w:id w:val="726351117"/>
          <w:placeholder>
            <w:docPart w:val="4B40047168CB4C2E8B14ECE6C8ED27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3401">
            <w:t xml:space="preserve">John Conway’s Game of Life </w:t>
          </w:r>
          <w:r w:rsidR="00703401">
            <w:br/>
            <w:t>– as implement using the C programming language</w:t>
          </w:r>
        </w:sdtContent>
      </w:sdt>
    </w:p>
    <w:p w14:paraId="1EAE3C0C" w14:textId="74B7B868" w:rsidR="00B823AA" w:rsidRDefault="00703401" w:rsidP="00B823AA">
      <w:pPr>
        <w:pStyle w:val="Title2"/>
      </w:pPr>
      <w:r>
        <w:t xml:space="preserve">Shrawan Sreekumar : el20ss : </w:t>
      </w:r>
      <w:r w:rsidRPr="00703401">
        <w:t>201398821</w:t>
      </w:r>
    </w:p>
    <w:p w14:paraId="1D4249E4" w14:textId="2F9857B1" w:rsidR="00E81978" w:rsidRDefault="00703401" w:rsidP="00B823AA">
      <w:pPr>
        <w:pStyle w:val="Title2"/>
      </w:pPr>
      <w:r>
        <w:t xml:space="preserve">University of Leeds </w:t>
      </w:r>
    </w:p>
    <w:sdt>
      <w:sdtPr>
        <w:alias w:val="Author Note:"/>
        <w:tag w:val="Author Note:"/>
        <w:id w:val="266668659"/>
        <w:placeholder>
          <w:docPart w:val="A33E3E6DCB6341AC99AFC9A96AC6F22C"/>
        </w:placeholder>
        <w:temporary/>
        <w:showingPlcHdr/>
        <w15:appearance w15:val="hidden"/>
      </w:sdtPr>
      <w:sdtEndPr/>
      <w:sdtContent>
        <w:p w14:paraId="131965C8" w14:textId="77777777" w:rsidR="00E81978" w:rsidRDefault="005D3A03">
          <w:pPr>
            <w:pStyle w:val="Title"/>
          </w:pPr>
          <w:r>
            <w:t>Author Note</w:t>
          </w:r>
        </w:p>
      </w:sdtContent>
    </w:sdt>
    <w:p w14:paraId="506254BD" w14:textId="4A212EBC" w:rsidR="00E81978" w:rsidRDefault="00703401" w:rsidP="00B823AA">
      <w:pPr>
        <w:pStyle w:val="Title2"/>
      </w:pPr>
      <w:r>
        <w:t>This is an initial planning report, created in tandem with attaining credits for Module 1921 : Programming Project.</w:t>
      </w:r>
    </w:p>
    <w:p w14:paraId="760AC8B9" w14:textId="16C346AA" w:rsidR="00703401" w:rsidRDefault="00703401" w:rsidP="00B823AA">
      <w:pPr>
        <w:pStyle w:val="Title2"/>
      </w:pPr>
    </w:p>
    <w:p w14:paraId="5C7A9922" w14:textId="6651A216" w:rsidR="00703401" w:rsidRDefault="00703401" w:rsidP="00B823AA">
      <w:pPr>
        <w:pStyle w:val="Title2"/>
      </w:pPr>
    </w:p>
    <w:p w14:paraId="64C4260B" w14:textId="53F45E18" w:rsidR="00703401" w:rsidRDefault="00703401" w:rsidP="00B823AA">
      <w:pPr>
        <w:pStyle w:val="Title2"/>
      </w:pPr>
    </w:p>
    <w:p w14:paraId="60CAA059" w14:textId="58766A2C" w:rsidR="00703401" w:rsidRDefault="00703401" w:rsidP="00B823AA">
      <w:pPr>
        <w:pStyle w:val="Title2"/>
      </w:pPr>
    </w:p>
    <w:p w14:paraId="51D3ECC8" w14:textId="4A2F837B" w:rsidR="00703401" w:rsidRDefault="00703401" w:rsidP="00B823AA">
      <w:pPr>
        <w:pStyle w:val="Title2"/>
      </w:pPr>
    </w:p>
    <w:p w14:paraId="1BD3E2D2" w14:textId="2AB163AA" w:rsidR="00703401" w:rsidRDefault="00703401" w:rsidP="00B823AA">
      <w:pPr>
        <w:pStyle w:val="Title2"/>
      </w:pPr>
    </w:p>
    <w:p w14:paraId="72492E45" w14:textId="7C811223" w:rsidR="00703401" w:rsidRDefault="00703401" w:rsidP="00B823AA">
      <w:pPr>
        <w:pStyle w:val="Title2"/>
      </w:pPr>
    </w:p>
    <w:p w14:paraId="7EA1B954" w14:textId="1D4FCC05" w:rsidR="00703401" w:rsidRDefault="00703401" w:rsidP="00B823AA">
      <w:pPr>
        <w:pStyle w:val="Title2"/>
      </w:pPr>
    </w:p>
    <w:p w14:paraId="1952A313" w14:textId="3E9F79DD" w:rsidR="00703401" w:rsidRPr="00E8451E" w:rsidRDefault="00703401" w:rsidP="00703401">
      <w:pPr>
        <w:pStyle w:val="Title2"/>
        <w:rPr>
          <w:b/>
          <w:bCs/>
          <w:i/>
          <w:iCs/>
          <w:sz w:val="28"/>
          <w:szCs w:val="28"/>
        </w:rPr>
      </w:pPr>
      <w:r w:rsidRPr="00E8451E">
        <w:rPr>
          <w:b/>
          <w:bCs/>
          <w:i/>
          <w:iCs/>
          <w:sz w:val="28"/>
          <w:szCs w:val="28"/>
        </w:rPr>
        <w:lastRenderedPageBreak/>
        <w:t>Project Design Details</w:t>
      </w:r>
    </w:p>
    <w:p w14:paraId="51FADFA7" w14:textId="111603A2" w:rsidR="00703401" w:rsidRDefault="00703401" w:rsidP="00703401">
      <w:pPr>
        <w:pStyle w:val="Title2"/>
        <w:jc w:val="left"/>
      </w:pPr>
      <w:r>
        <w:tab/>
      </w:r>
      <w:r w:rsidR="00A674ED">
        <w:t xml:space="preserve">For this coursework, I plan to implement </w:t>
      </w:r>
      <w:proofErr w:type="spellStart"/>
      <w:r w:rsidR="00A674ED">
        <w:t>J.Conway’s</w:t>
      </w:r>
      <w:proofErr w:type="spellEnd"/>
      <w:r w:rsidR="00A674ED">
        <w:t xml:space="preserve"> Game of Life, to the best of abilities, using the C language. The project involves recreating an isolated environment where “cells” exist. The </w:t>
      </w:r>
      <w:r w:rsidR="001474C5">
        <w:t>cells are subject to the rules of the game, whereby which they either live, die or reproduce to populate a finite space.</w:t>
      </w:r>
      <w:r w:rsidR="00C61E67">
        <w:t xml:space="preserve"> The state of each “cell” is recalculated based on the same rules, which gives rise to a new “generation” of cells during each iteration.</w:t>
      </w:r>
      <w:r w:rsidR="005C2EEA">
        <w:t xml:space="preserve"> The original Game of Life has many different implementations that are already present. While most of them are indefinitely scalable, the project I am going to create a variation of the Game whose parameters are finitely defined at the start of the program (read from a file). I will also attempt to utilize SDL or a similar C-compatible graphics library to display the final program.</w:t>
      </w:r>
    </w:p>
    <w:p w14:paraId="1519B649" w14:textId="1672D03C" w:rsidR="005C2EEA" w:rsidRDefault="005C2EEA" w:rsidP="00703401">
      <w:pPr>
        <w:pStyle w:val="Title2"/>
        <w:jc w:val="left"/>
      </w:pPr>
    </w:p>
    <w:p w14:paraId="4DAB4CBC" w14:textId="0E6BD9C6" w:rsidR="005C2EEA" w:rsidRDefault="00B428E5" w:rsidP="005C2EEA">
      <w:pPr>
        <w:pStyle w:val="Heading3"/>
      </w:pPr>
      <w:r>
        <w:t xml:space="preserve">Module Abstract </w:t>
      </w:r>
    </w:p>
    <w:p w14:paraId="26F5F59B" w14:textId="39F30E75" w:rsidR="00B428E5" w:rsidRDefault="008803C5" w:rsidP="00B428E5">
      <w:pPr>
        <w:pStyle w:val="ListParagraph"/>
        <w:numPr>
          <w:ilvl w:val="0"/>
          <w:numId w:val="17"/>
        </w:numPr>
      </w:pPr>
      <w:r>
        <w:t xml:space="preserve">Main file : loads the state of the environment, initiates the </w:t>
      </w:r>
      <w:proofErr w:type="gramStart"/>
      <w:r>
        <w:t>game</w:t>
      </w:r>
      <w:proofErr w:type="gramEnd"/>
      <w:r>
        <w:t xml:space="preserve"> and saves the state of the game at the end of the process.</w:t>
      </w:r>
    </w:p>
    <w:p w14:paraId="3C7E8382" w14:textId="14FF3F77" w:rsidR="008803C5" w:rsidRDefault="008803C5" w:rsidP="00B428E5">
      <w:pPr>
        <w:pStyle w:val="ListParagraph"/>
        <w:numPr>
          <w:ilvl w:val="0"/>
          <w:numId w:val="17"/>
        </w:numPr>
      </w:pPr>
      <w:r>
        <w:t>Display file : utilize graphic functions to display the states of the cells as the process iterates through each time step.</w:t>
      </w:r>
    </w:p>
    <w:p w14:paraId="1F328602" w14:textId="5E8070B9" w:rsidR="002B666F" w:rsidRDefault="002B666F" w:rsidP="00B428E5">
      <w:pPr>
        <w:pStyle w:val="ListParagraph"/>
        <w:numPr>
          <w:ilvl w:val="0"/>
          <w:numId w:val="17"/>
        </w:numPr>
      </w:pPr>
      <w:r>
        <w:t>Interface file : handles the menu driven interface that the user interacts with.</w:t>
      </w:r>
    </w:p>
    <w:p w14:paraId="75DBDAF5" w14:textId="6DBA376D" w:rsidR="008803C5" w:rsidRPr="00B428E5" w:rsidRDefault="008803C5" w:rsidP="00B428E5">
      <w:pPr>
        <w:pStyle w:val="ListParagraph"/>
        <w:numPr>
          <w:ilvl w:val="0"/>
          <w:numId w:val="17"/>
        </w:numPr>
      </w:pPr>
      <w:r>
        <w:t xml:space="preserve">Logic file : the main crux of the program, where the calculations which determine the state of each “cell” is held. </w:t>
      </w:r>
      <w:r>
        <w:rPr>
          <w:b/>
          <w:bCs/>
        </w:rPr>
        <w:t>This module maybe split into 2 files if complexity requires it.</w:t>
      </w:r>
    </w:p>
    <w:p w14:paraId="5D7BC785" w14:textId="1BED4198" w:rsidR="00703401" w:rsidRDefault="00703401" w:rsidP="00703401">
      <w:pPr>
        <w:pStyle w:val="Title2"/>
        <w:jc w:val="left"/>
      </w:pPr>
    </w:p>
    <w:p w14:paraId="77FA1465" w14:textId="4FED5F07" w:rsidR="008803C5" w:rsidRDefault="008803C5" w:rsidP="00703401">
      <w:pPr>
        <w:pStyle w:val="Title2"/>
        <w:jc w:val="left"/>
      </w:pPr>
    </w:p>
    <w:p w14:paraId="60635E97" w14:textId="5F30B8E5" w:rsidR="008803C5" w:rsidRDefault="008803C5" w:rsidP="00703401">
      <w:pPr>
        <w:pStyle w:val="Title2"/>
        <w:jc w:val="left"/>
      </w:pPr>
    </w:p>
    <w:p w14:paraId="23AAA093" w14:textId="77777777" w:rsidR="008803C5" w:rsidRDefault="008803C5" w:rsidP="00703401">
      <w:pPr>
        <w:pStyle w:val="Title2"/>
        <w:jc w:val="left"/>
      </w:pPr>
    </w:p>
    <w:p w14:paraId="10C87672" w14:textId="5BCE3F11" w:rsidR="00703401" w:rsidRPr="00E8451E" w:rsidRDefault="00703401" w:rsidP="00703401">
      <w:pPr>
        <w:pStyle w:val="Title2"/>
        <w:rPr>
          <w:b/>
          <w:bCs/>
          <w:i/>
          <w:iCs/>
          <w:sz w:val="28"/>
          <w:szCs w:val="28"/>
        </w:rPr>
      </w:pPr>
      <w:r w:rsidRPr="00E8451E">
        <w:rPr>
          <w:b/>
          <w:bCs/>
          <w:i/>
          <w:iCs/>
          <w:sz w:val="28"/>
          <w:szCs w:val="28"/>
        </w:rPr>
        <w:t>Test Plan</w:t>
      </w:r>
    </w:p>
    <w:p w14:paraId="72044BA1" w14:textId="100BF146" w:rsidR="00683411" w:rsidRDefault="00683411" w:rsidP="00703401">
      <w:pPr>
        <w:pStyle w:val="Title2"/>
        <w:jc w:val="left"/>
      </w:pPr>
      <w:r>
        <w:tab/>
        <w:t>I plan to unit test my program using the UNITY framework. This will allow me to conduct tests and monitor how my program reacts to a variety of different inputs and situations.</w:t>
      </w:r>
      <w:r w:rsidR="00217BE9">
        <w:t xml:space="preserve"> This involves creating test cases for each function where the return value cannot be predicted for certain depending on a variety of different situations. Once these tests are created, the program will be run using the test script to verify it can handle the different kinds of errors that may emerge during user interaction. While I may attempt to cover most error cases, it </w:t>
      </w:r>
      <w:proofErr w:type="gramStart"/>
      <w:r w:rsidR="00217BE9">
        <w:t>has to</w:t>
      </w:r>
      <w:proofErr w:type="gramEnd"/>
      <w:r w:rsidR="00217BE9">
        <w:t xml:space="preserve"> be appreciated that not all cases may be visible at first </w:t>
      </w:r>
      <w:proofErr w:type="spellStart"/>
      <w:r w:rsidR="00217BE9">
        <w:t>glace</w:t>
      </w:r>
      <w:proofErr w:type="spellEnd"/>
      <w:r w:rsidR="00217BE9">
        <w:t xml:space="preserve"> to be testable.</w:t>
      </w:r>
    </w:p>
    <w:p w14:paraId="7172EB18" w14:textId="61267ADE" w:rsidR="00703401" w:rsidRDefault="00683411" w:rsidP="00683411">
      <w:pPr>
        <w:pStyle w:val="Heading3"/>
      </w:pPr>
      <w:r>
        <w:t>List of Functions and their test methodology:</w:t>
      </w:r>
    </w:p>
    <w:p w14:paraId="1C448851" w14:textId="18592CEC" w:rsidR="00683411" w:rsidRDefault="00683411" w:rsidP="00683411">
      <w:pPr>
        <w:pStyle w:val="ListParagraph"/>
        <w:numPr>
          <w:ilvl w:val="0"/>
          <w:numId w:val="18"/>
        </w:numPr>
      </w:pPr>
      <w:r>
        <w:t>int load_state(FILE *file)</w:t>
      </w:r>
    </w:p>
    <w:p w14:paraId="301D15E7" w14:textId="2DE467E9" w:rsidR="00683411" w:rsidRDefault="00683411" w:rsidP="00683411">
      <w:pPr>
        <w:pStyle w:val="ListParagraph"/>
        <w:numPr>
          <w:ilvl w:val="1"/>
          <w:numId w:val="18"/>
        </w:numPr>
      </w:pPr>
      <w:r>
        <w:t>expected return value : 0 . Successfully loads the previously saved state of the program into program memory</w:t>
      </w:r>
    </w:p>
    <w:p w14:paraId="2018FA98" w14:textId="2E732EF6" w:rsidR="00683411" w:rsidRDefault="00683411" w:rsidP="00683411">
      <w:pPr>
        <w:pStyle w:val="ListParagraph"/>
        <w:numPr>
          <w:ilvl w:val="1"/>
          <w:numId w:val="18"/>
        </w:numPr>
      </w:pPr>
      <w:r>
        <w:t>error code : -1</w:t>
      </w:r>
    </w:p>
    <w:p w14:paraId="13DD5AA1" w14:textId="708BC7D1" w:rsidR="00683411" w:rsidRDefault="00683411" w:rsidP="00683411">
      <w:pPr>
        <w:pStyle w:val="ListParagraph"/>
        <w:numPr>
          <w:ilvl w:val="1"/>
          <w:numId w:val="18"/>
        </w:numPr>
      </w:pPr>
      <w:r>
        <w:t>Checked exception : N/A</w:t>
      </w:r>
    </w:p>
    <w:p w14:paraId="41BD2CA8" w14:textId="2EA5C16C" w:rsidR="00683411" w:rsidRDefault="00683411" w:rsidP="00683411">
      <w:pPr>
        <w:pStyle w:val="ListParagraph"/>
        <w:numPr>
          <w:ilvl w:val="1"/>
          <w:numId w:val="18"/>
        </w:numPr>
      </w:pPr>
      <w:r>
        <w:t>Assertion : the file pointer “file” is not null.</w:t>
      </w:r>
    </w:p>
    <w:p w14:paraId="2E1F31EB" w14:textId="2C6966CC" w:rsidR="00683411" w:rsidRDefault="00683411" w:rsidP="00683411">
      <w:pPr>
        <w:pStyle w:val="ListParagraph"/>
        <w:numPr>
          <w:ilvl w:val="0"/>
          <w:numId w:val="18"/>
        </w:numPr>
      </w:pPr>
      <w:r>
        <w:t xml:space="preserve">int </w:t>
      </w:r>
      <w:proofErr w:type="spellStart"/>
      <w:r>
        <w:t>save_state</w:t>
      </w:r>
      <w:proofErr w:type="spellEnd"/>
      <w:r>
        <w:t>(FILE *file)</w:t>
      </w:r>
    </w:p>
    <w:p w14:paraId="7DCAD344" w14:textId="32D212C7" w:rsidR="00683411" w:rsidRDefault="00683411" w:rsidP="00683411">
      <w:pPr>
        <w:pStyle w:val="ListParagraph"/>
        <w:numPr>
          <w:ilvl w:val="1"/>
          <w:numId w:val="18"/>
        </w:numPr>
      </w:pPr>
      <w:r>
        <w:t xml:space="preserve">expected return value : 0 . Successfully </w:t>
      </w:r>
      <w:r>
        <w:t>saves the current state of the environment to an output file</w:t>
      </w:r>
    </w:p>
    <w:p w14:paraId="6917E22B" w14:textId="77777777" w:rsidR="00683411" w:rsidRDefault="00683411" w:rsidP="00683411">
      <w:pPr>
        <w:pStyle w:val="ListParagraph"/>
        <w:numPr>
          <w:ilvl w:val="1"/>
          <w:numId w:val="18"/>
        </w:numPr>
      </w:pPr>
      <w:r>
        <w:t>error code : -1</w:t>
      </w:r>
    </w:p>
    <w:p w14:paraId="544C7F3C" w14:textId="77777777" w:rsidR="00683411" w:rsidRDefault="00683411" w:rsidP="00683411">
      <w:pPr>
        <w:pStyle w:val="ListParagraph"/>
        <w:numPr>
          <w:ilvl w:val="1"/>
          <w:numId w:val="18"/>
        </w:numPr>
      </w:pPr>
      <w:r>
        <w:t>Checked exception : N/A</w:t>
      </w:r>
    </w:p>
    <w:p w14:paraId="15BA050E" w14:textId="13B8906D" w:rsidR="00683411" w:rsidRDefault="00683411" w:rsidP="00683411">
      <w:pPr>
        <w:pStyle w:val="ListParagraph"/>
        <w:numPr>
          <w:ilvl w:val="1"/>
          <w:numId w:val="18"/>
        </w:numPr>
      </w:pPr>
      <w:r>
        <w:t>Assertion : the file pointer “file” is not null.</w:t>
      </w:r>
    </w:p>
    <w:p w14:paraId="2A895F12" w14:textId="77777777" w:rsidR="00A576DF" w:rsidRDefault="00A576DF" w:rsidP="00A576DF">
      <w:pPr>
        <w:pStyle w:val="ListParagraph"/>
        <w:ind w:left="2160"/>
      </w:pPr>
    </w:p>
    <w:p w14:paraId="3F711319" w14:textId="55C795F7" w:rsidR="002B666F" w:rsidRDefault="002B666F" w:rsidP="002B666F">
      <w:pPr>
        <w:pStyle w:val="ListParagraph"/>
        <w:numPr>
          <w:ilvl w:val="0"/>
          <w:numId w:val="18"/>
        </w:numPr>
      </w:pPr>
      <w:r>
        <w:lastRenderedPageBreak/>
        <w:t>void main()</w:t>
      </w:r>
    </w:p>
    <w:p w14:paraId="6FF6707C" w14:textId="2E214C79" w:rsidR="002B666F" w:rsidRDefault="002B666F" w:rsidP="002B666F">
      <w:pPr>
        <w:pStyle w:val="ListParagraph"/>
        <w:numPr>
          <w:ilvl w:val="1"/>
          <w:numId w:val="18"/>
        </w:numPr>
      </w:pPr>
      <w:r>
        <w:t xml:space="preserve">expected return value : </w:t>
      </w:r>
      <w:r>
        <w:t xml:space="preserve">null. On successful competition program ends. </w:t>
      </w:r>
    </w:p>
    <w:p w14:paraId="5C462D0C" w14:textId="0E931FA4" w:rsidR="002B666F" w:rsidRDefault="002B666F" w:rsidP="002B666F">
      <w:pPr>
        <w:pStyle w:val="ListParagraph"/>
        <w:numPr>
          <w:ilvl w:val="1"/>
          <w:numId w:val="18"/>
        </w:numPr>
      </w:pPr>
      <w:r>
        <w:t xml:space="preserve">error code : </w:t>
      </w:r>
      <w:r>
        <w:t>N/A</w:t>
      </w:r>
    </w:p>
    <w:p w14:paraId="0B3B03B3" w14:textId="77777777" w:rsidR="002B666F" w:rsidRDefault="002B666F" w:rsidP="002B666F">
      <w:pPr>
        <w:pStyle w:val="ListParagraph"/>
        <w:numPr>
          <w:ilvl w:val="1"/>
          <w:numId w:val="18"/>
        </w:numPr>
      </w:pPr>
      <w:r>
        <w:t>Checked exception : N/A</w:t>
      </w:r>
    </w:p>
    <w:p w14:paraId="72099170" w14:textId="2D3E4152" w:rsidR="002B666F" w:rsidRDefault="002B666F" w:rsidP="002B666F">
      <w:pPr>
        <w:pStyle w:val="ListParagraph"/>
        <w:numPr>
          <w:ilvl w:val="1"/>
          <w:numId w:val="18"/>
        </w:numPr>
      </w:pPr>
      <w:r>
        <w:t xml:space="preserve">Assertion : </w:t>
      </w:r>
      <w:r>
        <w:t>N/A</w:t>
      </w:r>
    </w:p>
    <w:p w14:paraId="485CC3DA" w14:textId="29D24C9A" w:rsidR="002B666F" w:rsidRDefault="002B666F" w:rsidP="002B666F">
      <w:pPr>
        <w:pStyle w:val="ListParagraph"/>
        <w:ind w:left="1440"/>
      </w:pPr>
    </w:p>
    <w:p w14:paraId="03D17196" w14:textId="77777777" w:rsidR="002B666F" w:rsidRDefault="002B666F" w:rsidP="002B666F">
      <w:pPr>
        <w:pStyle w:val="ListParagraph"/>
        <w:ind w:left="1440"/>
      </w:pPr>
    </w:p>
    <w:p w14:paraId="504C4B35" w14:textId="14D5D146" w:rsidR="002B666F" w:rsidRDefault="002B666F" w:rsidP="002B666F">
      <w:pPr>
        <w:pStyle w:val="ListParagraph"/>
        <w:numPr>
          <w:ilvl w:val="0"/>
          <w:numId w:val="18"/>
        </w:numPr>
      </w:pPr>
      <w:r>
        <w:t xml:space="preserve">int </w:t>
      </w:r>
      <w:proofErr w:type="spellStart"/>
      <w:r w:rsidR="00160069">
        <w:t>calculate_state</w:t>
      </w:r>
      <w:proofErr w:type="spellEnd"/>
      <w:r>
        <w:t>(</w:t>
      </w:r>
      <w:r w:rsidR="00160069" w:rsidRPr="00160069">
        <w:t>***</w:t>
      </w:r>
      <w:r>
        <w:t>)</w:t>
      </w:r>
    </w:p>
    <w:p w14:paraId="19EE18B5" w14:textId="5A886F15" w:rsidR="002B666F" w:rsidRDefault="002B666F" w:rsidP="002B666F">
      <w:pPr>
        <w:pStyle w:val="ListParagraph"/>
        <w:numPr>
          <w:ilvl w:val="1"/>
          <w:numId w:val="18"/>
        </w:numPr>
      </w:pPr>
      <w:r>
        <w:t xml:space="preserve">expected return value : 0 . Successfully </w:t>
      </w:r>
      <w:r w:rsidR="00160069">
        <w:t>calculates the new state of a cell based on the 9 cells that surround it.</w:t>
      </w:r>
    </w:p>
    <w:p w14:paraId="5E36932C" w14:textId="77777777" w:rsidR="002B666F" w:rsidRDefault="002B666F" w:rsidP="002B666F">
      <w:pPr>
        <w:pStyle w:val="ListParagraph"/>
        <w:numPr>
          <w:ilvl w:val="1"/>
          <w:numId w:val="18"/>
        </w:numPr>
      </w:pPr>
      <w:r>
        <w:t>error code : -1</w:t>
      </w:r>
    </w:p>
    <w:p w14:paraId="6EB8DA65" w14:textId="2C0312F6" w:rsidR="002B666F" w:rsidRDefault="002B666F" w:rsidP="002B666F">
      <w:pPr>
        <w:pStyle w:val="ListParagraph"/>
        <w:numPr>
          <w:ilvl w:val="1"/>
          <w:numId w:val="18"/>
        </w:numPr>
      </w:pPr>
      <w:r>
        <w:t xml:space="preserve">Checked exception : </w:t>
      </w:r>
      <w:r w:rsidR="00160069">
        <w:t>if cell is an edge cell, assume that cells beyond the pre-determined region is dead.</w:t>
      </w:r>
    </w:p>
    <w:p w14:paraId="449F459C" w14:textId="7866F26B" w:rsidR="002B666F" w:rsidRDefault="002B666F" w:rsidP="002B666F">
      <w:pPr>
        <w:pStyle w:val="ListParagraph"/>
        <w:numPr>
          <w:ilvl w:val="1"/>
          <w:numId w:val="18"/>
        </w:numPr>
      </w:pPr>
      <w:r>
        <w:t>Assertion :</w:t>
      </w:r>
      <w:r w:rsidR="00160069">
        <w:t xml:space="preserve"> cell position is positive.</w:t>
      </w:r>
    </w:p>
    <w:p w14:paraId="0CFB3F69" w14:textId="72EB147C" w:rsidR="00160069" w:rsidRDefault="00160069" w:rsidP="00160069">
      <w:pPr>
        <w:pStyle w:val="ListParagraph"/>
        <w:numPr>
          <w:ilvl w:val="0"/>
          <w:numId w:val="18"/>
        </w:numPr>
      </w:pPr>
      <w:r>
        <w:t xml:space="preserve">int </w:t>
      </w:r>
      <w:proofErr w:type="spellStart"/>
      <w:r>
        <w:t>update_state</w:t>
      </w:r>
      <w:proofErr w:type="spellEnd"/>
      <w:r>
        <w:t>(***</w:t>
      </w:r>
      <w:r>
        <w:t>)</w:t>
      </w:r>
    </w:p>
    <w:p w14:paraId="1DBC6308" w14:textId="2A7B9773" w:rsidR="00160069" w:rsidRDefault="00160069" w:rsidP="00160069">
      <w:pPr>
        <w:pStyle w:val="ListParagraph"/>
        <w:numPr>
          <w:ilvl w:val="1"/>
          <w:numId w:val="18"/>
        </w:numPr>
      </w:pPr>
      <w:r>
        <w:t xml:space="preserve">expected return value : 0 . Successfully </w:t>
      </w:r>
      <w:r>
        <w:t>updates the main array with new state of cell.</w:t>
      </w:r>
    </w:p>
    <w:p w14:paraId="5F2FF31C" w14:textId="77777777" w:rsidR="00160069" w:rsidRDefault="00160069" w:rsidP="00160069">
      <w:pPr>
        <w:pStyle w:val="ListParagraph"/>
        <w:numPr>
          <w:ilvl w:val="1"/>
          <w:numId w:val="18"/>
        </w:numPr>
      </w:pPr>
      <w:r>
        <w:t>error code : -1</w:t>
      </w:r>
    </w:p>
    <w:p w14:paraId="4D8E64C5" w14:textId="77777777" w:rsidR="00160069" w:rsidRDefault="00160069" w:rsidP="00160069">
      <w:pPr>
        <w:pStyle w:val="ListParagraph"/>
        <w:numPr>
          <w:ilvl w:val="1"/>
          <w:numId w:val="18"/>
        </w:numPr>
      </w:pPr>
      <w:r>
        <w:t>Checked exception : N/A</w:t>
      </w:r>
    </w:p>
    <w:p w14:paraId="1A01C0C0" w14:textId="2550892B" w:rsidR="002B666F" w:rsidRDefault="00160069" w:rsidP="00C55E80">
      <w:pPr>
        <w:pStyle w:val="ListParagraph"/>
        <w:numPr>
          <w:ilvl w:val="1"/>
          <w:numId w:val="18"/>
        </w:numPr>
      </w:pPr>
      <w:r>
        <w:t xml:space="preserve">Assertion </w:t>
      </w:r>
      <w:r>
        <w:t>: the cell is in a valid state and has a valid position.</w:t>
      </w:r>
    </w:p>
    <w:p w14:paraId="44674A46" w14:textId="550A0C44" w:rsidR="00B03937" w:rsidRDefault="00B03937" w:rsidP="00B03937">
      <w:pPr>
        <w:pStyle w:val="ListParagraph"/>
        <w:numPr>
          <w:ilvl w:val="0"/>
          <w:numId w:val="18"/>
        </w:numPr>
      </w:pPr>
      <w:r>
        <w:t>void interface(***)</w:t>
      </w:r>
    </w:p>
    <w:p w14:paraId="49994748" w14:textId="223EF4DF" w:rsidR="00B03937" w:rsidRDefault="00B03937" w:rsidP="00B03937">
      <w:pPr>
        <w:pStyle w:val="ListParagraph"/>
        <w:numPr>
          <w:ilvl w:val="1"/>
          <w:numId w:val="18"/>
        </w:numPr>
      </w:pPr>
      <w:r>
        <w:t xml:space="preserve">expected return value : </w:t>
      </w:r>
      <w:r>
        <w:t>N/A. Breaks when program successfully ends via user choice</w:t>
      </w:r>
    </w:p>
    <w:p w14:paraId="1850658F" w14:textId="3EFF0AFA" w:rsidR="00B03937" w:rsidRDefault="00B03937" w:rsidP="00B03937">
      <w:pPr>
        <w:pStyle w:val="ListParagraph"/>
        <w:numPr>
          <w:ilvl w:val="1"/>
          <w:numId w:val="18"/>
        </w:numPr>
      </w:pPr>
      <w:r>
        <w:lastRenderedPageBreak/>
        <w:t xml:space="preserve">error code : </w:t>
      </w:r>
      <w:r>
        <w:t>N/A</w:t>
      </w:r>
      <w:r w:rsidR="00D44EA5">
        <w:t>. Displays error if interface fails and closes application</w:t>
      </w:r>
    </w:p>
    <w:p w14:paraId="1ECA0B19" w14:textId="77777777" w:rsidR="00B03937" w:rsidRDefault="00B03937" w:rsidP="00B03937">
      <w:pPr>
        <w:pStyle w:val="ListParagraph"/>
        <w:numPr>
          <w:ilvl w:val="1"/>
          <w:numId w:val="18"/>
        </w:numPr>
      </w:pPr>
      <w:r>
        <w:t>Checked exception :</w:t>
      </w:r>
      <w:r>
        <w:t xml:space="preserve"> User choice is valid </w:t>
      </w:r>
      <w:r>
        <w:t xml:space="preserve"> </w:t>
      </w:r>
    </w:p>
    <w:p w14:paraId="72133144" w14:textId="1F32026F" w:rsidR="00725C76" w:rsidRDefault="00B03937" w:rsidP="00725C76">
      <w:pPr>
        <w:pStyle w:val="ListParagraph"/>
        <w:numPr>
          <w:ilvl w:val="1"/>
          <w:numId w:val="18"/>
        </w:numPr>
      </w:pPr>
      <w:r>
        <w:t>Assertion :</w:t>
      </w:r>
      <w:r>
        <w:t xml:space="preserve"> choice is always positive</w:t>
      </w:r>
      <w:r>
        <w:t xml:space="preserve"> </w:t>
      </w:r>
    </w:p>
    <w:p w14:paraId="6CAB4034" w14:textId="26272661" w:rsidR="00D44EA5" w:rsidRDefault="00D44EA5" w:rsidP="00D44EA5">
      <w:pPr>
        <w:pStyle w:val="ListParagraph"/>
        <w:numPr>
          <w:ilvl w:val="0"/>
          <w:numId w:val="18"/>
        </w:numPr>
      </w:pPr>
      <w:r>
        <w:t xml:space="preserve">int </w:t>
      </w:r>
      <w:proofErr w:type="spellStart"/>
      <w:r>
        <w:t>display_state</w:t>
      </w:r>
      <w:proofErr w:type="spellEnd"/>
      <w:r>
        <w:t xml:space="preserve"> </w:t>
      </w:r>
      <w:r>
        <w:t>(</w:t>
      </w:r>
      <w:r>
        <w:t>***</w:t>
      </w:r>
      <w:r>
        <w:t>)</w:t>
      </w:r>
    </w:p>
    <w:p w14:paraId="00CB06E7" w14:textId="2A94325D" w:rsidR="00D44EA5" w:rsidRDefault="00D44EA5" w:rsidP="00D44EA5">
      <w:pPr>
        <w:pStyle w:val="ListParagraph"/>
        <w:numPr>
          <w:ilvl w:val="1"/>
          <w:numId w:val="18"/>
        </w:numPr>
      </w:pPr>
      <w:r>
        <w:t xml:space="preserve">expected return value : 0 . Successfully </w:t>
      </w:r>
      <w:r>
        <w:t>displays the evolving generation of cells till user decides to halt the program.</w:t>
      </w:r>
    </w:p>
    <w:p w14:paraId="07D470B6" w14:textId="16D6E91C" w:rsidR="00D44EA5" w:rsidRDefault="00D44EA5" w:rsidP="00D44EA5">
      <w:pPr>
        <w:pStyle w:val="ListParagraph"/>
        <w:numPr>
          <w:ilvl w:val="1"/>
          <w:numId w:val="18"/>
        </w:numPr>
      </w:pPr>
      <w:r>
        <w:t>error code : -1</w:t>
      </w:r>
      <w:r>
        <w:t>. Displays error if the cell states cannot be displayed.</w:t>
      </w:r>
    </w:p>
    <w:p w14:paraId="7BF4B0B5" w14:textId="5210A5BB" w:rsidR="00D44EA5" w:rsidRDefault="00D44EA5" w:rsidP="00D44EA5">
      <w:pPr>
        <w:pStyle w:val="ListParagraph"/>
        <w:numPr>
          <w:ilvl w:val="1"/>
          <w:numId w:val="18"/>
        </w:numPr>
      </w:pPr>
      <w:r>
        <w:t xml:space="preserve">Checked exception : </w:t>
      </w:r>
      <w:r>
        <w:t>Presence of required SDL or similar package definitions and variables required to display the cell states.</w:t>
      </w:r>
    </w:p>
    <w:p w14:paraId="721A0E80" w14:textId="22F9A08E" w:rsidR="00D44EA5" w:rsidRDefault="00D44EA5" w:rsidP="004761A7">
      <w:pPr>
        <w:pStyle w:val="ListParagraph"/>
        <w:numPr>
          <w:ilvl w:val="1"/>
          <w:numId w:val="18"/>
        </w:numPr>
      </w:pPr>
      <w:r>
        <w:t xml:space="preserve">Assertion : </w:t>
      </w:r>
      <w:r>
        <w:t>N/A</w:t>
      </w:r>
    </w:p>
    <w:p w14:paraId="77B39C53" w14:textId="6D602066" w:rsidR="00D44EA5" w:rsidRDefault="00D44EA5" w:rsidP="00D44EA5"/>
    <w:p w14:paraId="1BC7E690" w14:textId="43119590" w:rsidR="00D44EA5" w:rsidRDefault="00D44EA5" w:rsidP="00D44EA5">
      <w:r>
        <w:t>(***) : To be determined when the program is being developed</w:t>
      </w:r>
    </w:p>
    <w:p w14:paraId="14A38ACF" w14:textId="5B3057ED" w:rsidR="00D44EA5" w:rsidRDefault="00D44EA5" w:rsidP="00D44EA5">
      <w:r>
        <w:t xml:space="preserve">The functions and their tests stated above are the most crucial and core functions of the application. More functions and tests may be added to optimize and </w:t>
      </w:r>
      <w:r w:rsidR="00CE0E03">
        <w:t>improve code handling during development.</w:t>
      </w:r>
    </w:p>
    <w:p w14:paraId="5726CF4C" w14:textId="77777777" w:rsidR="00E9126C" w:rsidRDefault="00703401" w:rsidP="00703401">
      <w:pPr>
        <w:pStyle w:val="Title2"/>
        <w:rPr>
          <w:b/>
          <w:bCs/>
          <w:i/>
          <w:iCs/>
          <w:sz w:val="28"/>
          <w:szCs w:val="28"/>
        </w:rPr>
      </w:pPr>
      <w:r w:rsidRPr="00E8451E">
        <w:rPr>
          <w:b/>
          <w:bCs/>
          <w:i/>
          <w:iCs/>
          <w:sz w:val="28"/>
          <w:szCs w:val="28"/>
        </w:rPr>
        <w:t>Project Schedule</w:t>
      </w:r>
    </w:p>
    <w:tbl>
      <w:tblPr>
        <w:tblStyle w:val="PlainTable1"/>
        <w:tblW w:w="9360" w:type="dxa"/>
        <w:tblInd w:w="-5" w:type="dxa"/>
        <w:tblLook w:val="04A0" w:firstRow="1" w:lastRow="0" w:firstColumn="1" w:lastColumn="0" w:noHBand="0" w:noVBand="1"/>
      </w:tblPr>
      <w:tblGrid>
        <w:gridCol w:w="1800"/>
        <w:gridCol w:w="7560"/>
      </w:tblGrid>
      <w:tr w:rsidR="00E9126C" w14:paraId="6B184E61" w14:textId="77777777" w:rsidTr="00E91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19F371E" w14:textId="115D9F7A" w:rsidR="00E9126C" w:rsidRPr="00E9126C" w:rsidRDefault="00E9126C" w:rsidP="00703401">
            <w:pPr>
              <w:pStyle w:val="Title2"/>
              <w:rPr>
                <w:sz w:val="28"/>
                <w:szCs w:val="28"/>
              </w:rPr>
            </w:pPr>
            <w:r w:rsidRPr="00E9126C">
              <w:rPr>
                <w:sz w:val="28"/>
                <w:szCs w:val="28"/>
              </w:rPr>
              <w:t>Week</w:t>
            </w:r>
          </w:p>
        </w:tc>
        <w:tc>
          <w:tcPr>
            <w:tcW w:w="7560" w:type="dxa"/>
          </w:tcPr>
          <w:p w14:paraId="24123F6F" w14:textId="3D9F7D78" w:rsidR="00E9126C" w:rsidRPr="00E9126C" w:rsidRDefault="00E9126C" w:rsidP="00703401">
            <w:pPr>
              <w:pStyle w:val="Title2"/>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Task</w:t>
            </w:r>
          </w:p>
        </w:tc>
      </w:tr>
      <w:tr w:rsidR="00E9126C" w14:paraId="7CDD79BD"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E83BCE7" w14:textId="2C89748F" w:rsidR="00E9126C" w:rsidRPr="00E9126C" w:rsidRDefault="00E9126C" w:rsidP="00703401">
            <w:pPr>
              <w:pStyle w:val="Title2"/>
              <w:rPr>
                <w:sz w:val="28"/>
                <w:szCs w:val="28"/>
              </w:rPr>
            </w:pPr>
            <w:r w:rsidRPr="00E9126C">
              <w:rPr>
                <w:sz w:val="28"/>
                <w:szCs w:val="28"/>
              </w:rPr>
              <w:t>14/03</w:t>
            </w:r>
          </w:p>
        </w:tc>
        <w:tc>
          <w:tcPr>
            <w:tcW w:w="7560" w:type="dxa"/>
          </w:tcPr>
          <w:p w14:paraId="3EF29F7E" w14:textId="7924D342" w:rsidR="00E9126C" w:rsidRPr="00E9126C" w:rsidRDefault="00E9126C" w:rsidP="00703401">
            <w:pPr>
              <w:pStyle w:val="Title2"/>
              <w:cnfStyle w:val="000000100000" w:firstRow="0" w:lastRow="0" w:firstColumn="0" w:lastColumn="0" w:oddVBand="0" w:evenVBand="0" w:oddHBand="1" w:evenHBand="0" w:firstRowFirstColumn="0" w:firstRowLastColumn="0" w:lastRowFirstColumn="0" w:lastRowLastColumn="0"/>
            </w:pPr>
            <w:r w:rsidRPr="00E9126C">
              <w:t>Creating</w:t>
            </w:r>
            <w:r>
              <w:t xml:space="preserve"> planning document</w:t>
            </w:r>
            <w:r w:rsidRPr="00E9126C">
              <w:t xml:space="preserve"> </w:t>
            </w:r>
          </w:p>
        </w:tc>
      </w:tr>
      <w:tr w:rsidR="00E9126C" w14:paraId="3274DF5C"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5794471D" w14:textId="76641742" w:rsidR="00E9126C" w:rsidRPr="00E9126C" w:rsidRDefault="00E9126C" w:rsidP="00703401">
            <w:pPr>
              <w:pStyle w:val="Title2"/>
              <w:rPr>
                <w:sz w:val="28"/>
                <w:szCs w:val="28"/>
              </w:rPr>
            </w:pPr>
            <w:r w:rsidRPr="00E9126C">
              <w:rPr>
                <w:sz w:val="28"/>
                <w:szCs w:val="28"/>
              </w:rPr>
              <w:t>21/03</w:t>
            </w:r>
          </w:p>
        </w:tc>
        <w:tc>
          <w:tcPr>
            <w:tcW w:w="7560" w:type="dxa"/>
          </w:tcPr>
          <w:p w14:paraId="6E78FC53" w14:textId="60242C1E" w:rsidR="00E9126C" w:rsidRPr="00E9126C" w:rsidRDefault="00E9126C" w:rsidP="00703401">
            <w:pPr>
              <w:pStyle w:val="Title2"/>
              <w:cnfStyle w:val="000000000000" w:firstRow="0" w:lastRow="0" w:firstColumn="0" w:lastColumn="0" w:oddVBand="0" w:evenVBand="0" w:oddHBand="0" w:evenHBand="0" w:firstRowFirstColumn="0" w:firstRowLastColumn="0" w:lastRowFirstColumn="0" w:lastRowLastColumn="0"/>
            </w:pPr>
            <w:r>
              <w:t>Finalizing planning document and graphics package research</w:t>
            </w:r>
          </w:p>
        </w:tc>
      </w:tr>
      <w:tr w:rsidR="00E9126C" w14:paraId="7E4102E7"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8A992C8" w14:textId="6DFA2A14" w:rsidR="00E9126C" w:rsidRPr="00E9126C" w:rsidRDefault="00E9126C" w:rsidP="00703401">
            <w:pPr>
              <w:pStyle w:val="Title2"/>
              <w:rPr>
                <w:sz w:val="28"/>
                <w:szCs w:val="28"/>
              </w:rPr>
            </w:pPr>
            <w:r w:rsidRPr="00E9126C">
              <w:rPr>
                <w:sz w:val="28"/>
                <w:szCs w:val="28"/>
              </w:rPr>
              <w:t>28/03</w:t>
            </w:r>
          </w:p>
        </w:tc>
        <w:tc>
          <w:tcPr>
            <w:tcW w:w="7560" w:type="dxa"/>
          </w:tcPr>
          <w:p w14:paraId="2C70CBA3" w14:textId="6EAA9D88"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Create test code and b</w:t>
            </w:r>
            <w:r w:rsidR="00E9126C">
              <w:t>egin project coding</w:t>
            </w:r>
          </w:p>
        </w:tc>
      </w:tr>
      <w:tr w:rsidR="00E9126C" w14:paraId="3532215C"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1F195E31" w14:textId="2A467A75" w:rsidR="00E9126C" w:rsidRPr="00E9126C" w:rsidRDefault="00E9126C" w:rsidP="00703401">
            <w:pPr>
              <w:pStyle w:val="Title2"/>
              <w:rPr>
                <w:sz w:val="28"/>
                <w:szCs w:val="28"/>
              </w:rPr>
            </w:pPr>
            <w:r w:rsidRPr="00E9126C">
              <w:rPr>
                <w:sz w:val="28"/>
                <w:szCs w:val="28"/>
              </w:rPr>
              <w:t>04/04</w:t>
            </w:r>
          </w:p>
        </w:tc>
        <w:tc>
          <w:tcPr>
            <w:tcW w:w="7560" w:type="dxa"/>
          </w:tcPr>
          <w:p w14:paraId="2B3F4476" w14:textId="09853101" w:rsidR="00E9126C" w:rsidRPr="00E9126C" w:rsidRDefault="00E9126C" w:rsidP="00703401">
            <w:pPr>
              <w:pStyle w:val="Title2"/>
              <w:cnfStyle w:val="000000000000" w:firstRow="0" w:lastRow="0" w:firstColumn="0" w:lastColumn="0" w:oddVBand="0" w:evenVBand="0" w:oddHBand="0" w:evenHBand="0" w:firstRowFirstColumn="0" w:firstRowLastColumn="0" w:lastRowFirstColumn="0" w:lastRowLastColumn="0"/>
            </w:pPr>
            <w:r>
              <w:t>Continue with coding</w:t>
            </w:r>
          </w:p>
        </w:tc>
      </w:tr>
      <w:tr w:rsidR="00E9126C" w14:paraId="593512F2"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47C5CCF" w14:textId="12899F07" w:rsidR="00E9126C" w:rsidRPr="00E9126C" w:rsidRDefault="00E9126C" w:rsidP="00703401">
            <w:pPr>
              <w:pStyle w:val="Title2"/>
              <w:rPr>
                <w:sz w:val="28"/>
                <w:szCs w:val="28"/>
              </w:rPr>
            </w:pPr>
            <w:r w:rsidRPr="00E9126C">
              <w:rPr>
                <w:sz w:val="28"/>
                <w:szCs w:val="28"/>
              </w:rPr>
              <w:t>11/04</w:t>
            </w:r>
          </w:p>
        </w:tc>
        <w:tc>
          <w:tcPr>
            <w:tcW w:w="7560" w:type="dxa"/>
          </w:tcPr>
          <w:p w14:paraId="12015C0D" w14:textId="3DE13957"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Ideally should complete first working implementation</w:t>
            </w:r>
          </w:p>
        </w:tc>
      </w:tr>
      <w:tr w:rsidR="00E9126C" w14:paraId="15212521"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5163E737" w14:textId="13B0BE65" w:rsidR="00E9126C" w:rsidRPr="00E9126C" w:rsidRDefault="00E9126C" w:rsidP="00703401">
            <w:pPr>
              <w:pStyle w:val="Title2"/>
              <w:rPr>
                <w:sz w:val="28"/>
                <w:szCs w:val="28"/>
              </w:rPr>
            </w:pPr>
            <w:r w:rsidRPr="00E9126C">
              <w:rPr>
                <w:sz w:val="28"/>
                <w:szCs w:val="28"/>
              </w:rPr>
              <w:t>18/04</w:t>
            </w:r>
          </w:p>
        </w:tc>
        <w:tc>
          <w:tcPr>
            <w:tcW w:w="7560" w:type="dxa"/>
          </w:tcPr>
          <w:p w14:paraId="00AA0226" w14:textId="0B9E8EA2" w:rsidR="00E9126C" w:rsidRPr="00E9126C" w:rsidRDefault="00F80C18" w:rsidP="00703401">
            <w:pPr>
              <w:pStyle w:val="Title2"/>
              <w:cnfStyle w:val="000000000000" w:firstRow="0" w:lastRow="0" w:firstColumn="0" w:lastColumn="0" w:oddVBand="0" w:evenVBand="0" w:oddHBand="0" w:evenHBand="0" w:firstRowFirstColumn="0" w:firstRowLastColumn="0" w:lastRowFirstColumn="0" w:lastRowLastColumn="0"/>
            </w:pPr>
            <w:r>
              <w:t>Debug and improvement/ refactoring</w:t>
            </w:r>
          </w:p>
        </w:tc>
      </w:tr>
      <w:tr w:rsidR="00E9126C" w14:paraId="1457D48E"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B94C3F8" w14:textId="12436958" w:rsidR="00E9126C" w:rsidRPr="00E9126C" w:rsidRDefault="00E9126C" w:rsidP="00703401">
            <w:pPr>
              <w:pStyle w:val="Title2"/>
              <w:rPr>
                <w:sz w:val="28"/>
                <w:szCs w:val="28"/>
              </w:rPr>
            </w:pPr>
            <w:r w:rsidRPr="00E9126C">
              <w:rPr>
                <w:sz w:val="28"/>
                <w:szCs w:val="28"/>
              </w:rPr>
              <w:t>25/04</w:t>
            </w:r>
          </w:p>
        </w:tc>
        <w:tc>
          <w:tcPr>
            <w:tcW w:w="7560" w:type="dxa"/>
          </w:tcPr>
          <w:p w14:paraId="252EED71" w14:textId="434EAA6F" w:rsidR="00E9126C" w:rsidRPr="00E9126C" w:rsidRDefault="00F80C18" w:rsidP="00703401">
            <w:pPr>
              <w:pStyle w:val="Title2"/>
              <w:cnfStyle w:val="000000100000" w:firstRow="0" w:lastRow="0" w:firstColumn="0" w:lastColumn="0" w:oddVBand="0" w:evenVBand="0" w:oddHBand="1" w:evenHBand="0" w:firstRowFirstColumn="0" w:firstRowLastColumn="0" w:lastRowFirstColumn="0" w:lastRowLastColumn="0"/>
            </w:pPr>
            <w:r>
              <w:t>Write project report</w:t>
            </w:r>
          </w:p>
        </w:tc>
      </w:tr>
      <w:tr w:rsidR="00E9126C" w14:paraId="52790B59" w14:textId="77777777" w:rsidTr="00E9126C">
        <w:tc>
          <w:tcPr>
            <w:cnfStyle w:val="001000000000" w:firstRow="0" w:lastRow="0" w:firstColumn="1" w:lastColumn="0" w:oddVBand="0" w:evenVBand="0" w:oddHBand="0" w:evenHBand="0" w:firstRowFirstColumn="0" w:firstRowLastColumn="0" w:lastRowFirstColumn="0" w:lastRowLastColumn="0"/>
            <w:tcW w:w="1800" w:type="dxa"/>
          </w:tcPr>
          <w:p w14:paraId="783B00F5" w14:textId="67330A09" w:rsidR="00E9126C" w:rsidRPr="00E9126C" w:rsidRDefault="00E9126C" w:rsidP="00703401">
            <w:pPr>
              <w:pStyle w:val="Title2"/>
              <w:rPr>
                <w:sz w:val="28"/>
                <w:szCs w:val="28"/>
              </w:rPr>
            </w:pPr>
            <w:r w:rsidRPr="00E9126C">
              <w:rPr>
                <w:sz w:val="28"/>
                <w:szCs w:val="28"/>
              </w:rPr>
              <w:t>02/05</w:t>
            </w:r>
          </w:p>
        </w:tc>
        <w:tc>
          <w:tcPr>
            <w:tcW w:w="7560" w:type="dxa"/>
          </w:tcPr>
          <w:p w14:paraId="0AA0B629" w14:textId="1AA01EED" w:rsidR="00E9126C" w:rsidRPr="00E9126C" w:rsidRDefault="00F80C18" w:rsidP="00703401">
            <w:pPr>
              <w:pStyle w:val="Title2"/>
              <w:cnfStyle w:val="000000000000" w:firstRow="0" w:lastRow="0" w:firstColumn="0" w:lastColumn="0" w:oddVBand="0" w:evenVBand="0" w:oddHBand="0" w:evenHBand="0" w:firstRowFirstColumn="0" w:firstRowLastColumn="0" w:lastRowFirstColumn="0" w:lastRowLastColumn="0"/>
            </w:pPr>
            <w:r>
              <w:t>Contingency</w:t>
            </w:r>
          </w:p>
        </w:tc>
      </w:tr>
      <w:tr w:rsidR="00E9126C" w14:paraId="4FB0FCC2" w14:textId="77777777" w:rsidTr="00E91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2C8FC3C" w14:textId="77777777" w:rsidR="00E9126C" w:rsidRDefault="00E9126C" w:rsidP="00703401">
            <w:pPr>
              <w:pStyle w:val="Title2"/>
              <w:rPr>
                <w:b w:val="0"/>
                <w:bCs w:val="0"/>
                <w:sz w:val="28"/>
                <w:szCs w:val="28"/>
              </w:rPr>
            </w:pPr>
          </w:p>
        </w:tc>
        <w:tc>
          <w:tcPr>
            <w:tcW w:w="7560" w:type="dxa"/>
          </w:tcPr>
          <w:p w14:paraId="43813A93" w14:textId="77777777" w:rsidR="00E9126C" w:rsidRPr="00E9126C" w:rsidRDefault="00E9126C" w:rsidP="00703401">
            <w:pPr>
              <w:pStyle w:val="Title2"/>
              <w:cnfStyle w:val="000000100000" w:firstRow="0" w:lastRow="0" w:firstColumn="0" w:lastColumn="0" w:oddVBand="0" w:evenVBand="0" w:oddHBand="1" w:evenHBand="0" w:firstRowFirstColumn="0" w:firstRowLastColumn="0" w:lastRowFirstColumn="0" w:lastRowLastColumn="0"/>
            </w:pPr>
          </w:p>
        </w:tc>
      </w:tr>
    </w:tbl>
    <w:p w14:paraId="2C1AB76A" w14:textId="70CBD7E8" w:rsidR="00703401" w:rsidRDefault="00703401" w:rsidP="00703401">
      <w:pPr>
        <w:pStyle w:val="Title2"/>
        <w:rPr>
          <w:b/>
          <w:bCs/>
          <w:i/>
          <w:iCs/>
          <w:sz w:val="28"/>
          <w:szCs w:val="28"/>
        </w:rPr>
      </w:pPr>
    </w:p>
    <w:p w14:paraId="5D1E9115" w14:textId="77777777" w:rsidR="00CE0E03" w:rsidRPr="00E8451E" w:rsidRDefault="00CE0E03" w:rsidP="00703401">
      <w:pPr>
        <w:pStyle w:val="Title2"/>
        <w:rPr>
          <w:b/>
          <w:bCs/>
          <w:i/>
          <w:iCs/>
          <w:sz w:val="28"/>
          <w:szCs w:val="28"/>
        </w:rPr>
      </w:pPr>
    </w:p>
    <w:sectPr w:rsidR="00CE0E03" w:rsidRPr="00E8451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49699" w14:textId="77777777" w:rsidR="00153E89" w:rsidRDefault="00153E89">
      <w:pPr>
        <w:spacing w:line="240" w:lineRule="auto"/>
      </w:pPr>
      <w:r>
        <w:separator/>
      </w:r>
    </w:p>
    <w:p w14:paraId="40323756" w14:textId="77777777" w:rsidR="00153E89" w:rsidRDefault="00153E89"/>
  </w:endnote>
  <w:endnote w:type="continuationSeparator" w:id="0">
    <w:p w14:paraId="466C073A" w14:textId="77777777" w:rsidR="00153E89" w:rsidRDefault="00153E89">
      <w:pPr>
        <w:spacing w:line="240" w:lineRule="auto"/>
      </w:pPr>
      <w:r>
        <w:continuationSeparator/>
      </w:r>
    </w:p>
    <w:p w14:paraId="395E1097" w14:textId="77777777" w:rsidR="00153E89" w:rsidRDefault="00153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48A62" w14:textId="77777777" w:rsidR="00153E89" w:rsidRDefault="00153E89">
      <w:pPr>
        <w:spacing w:line="240" w:lineRule="auto"/>
      </w:pPr>
      <w:r>
        <w:separator/>
      </w:r>
    </w:p>
    <w:p w14:paraId="423DBB7A" w14:textId="77777777" w:rsidR="00153E89" w:rsidRDefault="00153E89"/>
  </w:footnote>
  <w:footnote w:type="continuationSeparator" w:id="0">
    <w:p w14:paraId="2CFE1A33" w14:textId="77777777" w:rsidR="00153E89" w:rsidRDefault="00153E89">
      <w:pPr>
        <w:spacing w:line="240" w:lineRule="auto"/>
      </w:pPr>
      <w:r>
        <w:continuationSeparator/>
      </w:r>
    </w:p>
    <w:p w14:paraId="2B3FE833" w14:textId="77777777" w:rsidR="00153E89" w:rsidRDefault="00153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0D8F4" w14:textId="60D7EC82" w:rsidR="00E81978" w:rsidRDefault="00153E89">
    <w:pPr>
      <w:pStyle w:val="Header"/>
    </w:pPr>
    <w:sdt>
      <w:sdtPr>
        <w:rPr>
          <w:rStyle w:val="Strong"/>
        </w:rPr>
        <w:alias w:val="Running head"/>
        <w:tag w:val=""/>
        <w:id w:val="12739865"/>
        <w:placeholder>
          <w:docPart w:val="35B745DC2DDD40478AE48265347195F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03401">
          <w:rPr>
            <w:rStyle w:val="Strong"/>
          </w:rPr>
          <w:t>Game of Life implementation : Coursework 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F9E9" w14:textId="0EF6F00F"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757670"/>
    <w:multiLevelType w:val="hybridMultilevel"/>
    <w:tmpl w:val="EBC20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FC3340E"/>
    <w:multiLevelType w:val="hybridMultilevel"/>
    <w:tmpl w:val="998E5C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D047D7"/>
    <w:multiLevelType w:val="hybridMultilevel"/>
    <w:tmpl w:val="51E881E0"/>
    <w:lvl w:ilvl="0" w:tplc="87B0CF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01"/>
    <w:rsid w:val="0001157F"/>
    <w:rsid w:val="000D3F41"/>
    <w:rsid w:val="001474C5"/>
    <w:rsid w:val="00153E89"/>
    <w:rsid w:val="00160069"/>
    <w:rsid w:val="00217BE9"/>
    <w:rsid w:val="002B666F"/>
    <w:rsid w:val="00355DCA"/>
    <w:rsid w:val="00551A02"/>
    <w:rsid w:val="005534FA"/>
    <w:rsid w:val="005C2EEA"/>
    <w:rsid w:val="005D3A03"/>
    <w:rsid w:val="00683411"/>
    <w:rsid w:val="00703401"/>
    <w:rsid w:val="00725C76"/>
    <w:rsid w:val="008002C0"/>
    <w:rsid w:val="008803C5"/>
    <w:rsid w:val="008C5323"/>
    <w:rsid w:val="009A6A3B"/>
    <w:rsid w:val="00A576DF"/>
    <w:rsid w:val="00A674ED"/>
    <w:rsid w:val="00B03937"/>
    <w:rsid w:val="00B428E5"/>
    <w:rsid w:val="00B823AA"/>
    <w:rsid w:val="00BA45DB"/>
    <w:rsid w:val="00BF4184"/>
    <w:rsid w:val="00C0601E"/>
    <w:rsid w:val="00C31D30"/>
    <w:rsid w:val="00C61E67"/>
    <w:rsid w:val="00CD6E39"/>
    <w:rsid w:val="00CE0E03"/>
    <w:rsid w:val="00CF6E91"/>
    <w:rsid w:val="00D44EA5"/>
    <w:rsid w:val="00D85B68"/>
    <w:rsid w:val="00E6004D"/>
    <w:rsid w:val="00E81978"/>
    <w:rsid w:val="00E8451E"/>
    <w:rsid w:val="00E9126C"/>
    <w:rsid w:val="00F379B7"/>
    <w:rsid w:val="00F525FA"/>
    <w:rsid w:val="00F80C1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52FB4"/>
  <w15:chartTrackingRefBased/>
  <w15:docId w15:val="{1ED83201-E57B-432E-B46D-E6DD2EC9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04234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40047168CB4C2E8B14ECE6C8ED276F"/>
        <w:category>
          <w:name w:val="General"/>
          <w:gallery w:val="placeholder"/>
        </w:category>
        <w:types>
          <w:type w:val="bbPlcHdr"/>
        </w:types>
        <w:behaviors>
          <w:behavior w:val="content"/>
        </w:behaviors>
        <w:guid w:val="{65A6D96C-4DBF-4ABB-93C3-F82B4046AF1D}"/>
      </w:docPartPr>
      <w:docPartBody>
        <w:p w:rsidR="00000000" w:rsidRDefault="00AE2730">
          <w:pPr>
            <w:pStyle w:val="4B40047168CB4C2E8B14ECE6C8ED276F"/>
          </w:pPr>
          <w:r>
            <w:t>[Title Here, up to 12 Words, on One to Two Lines]</w:t>
          </w:r>
        </w:p>
      </w:docPartBody>
    </w:docPart>
    <w:docPart>
      <w:docPartPr>
        <w:name w:val="A33E3E6DCB6341AC99AFC9A96AC6F22C"/>
        <w:category>
          <w:name w:val="General"/>
          <w:gallery w:val="placeholder"/>
        </w:category>
        <w:types>
          <w:type w:val="bbPlcHdr"/>
        </w:types>
        <w:behaviors>
          <w:behavior w:val="content"/>
        </w:behaviors>
        <w:guid w:val="{52AD1F75-5154-4CBA-B213-94B15B85DBE5}"/>
      </w:docPartPr>
      <w:docPartBody>
        <w:p w:rsidR="00000000" w:rsidRDefault="00AE2730">
          <w:pPr>
            <w:pStyle w:val="A33E3E6DCB6341AC99AFC9A96AC6F22C"/>
          </w:pPr>
          <w:r>
            <w:t>Author Note</w:t>
          </w:r>
        </w:p>
      </w:docPartBody>
    </w:docPart>
    <w:docPart>
      <w:docPartPr>
        <w:name w:val="35B745DC2DDD40478AE48265347195F3"/>
        <w:category>
          <w:name w:val="General"/>
          <w:gallery w:val="placeholder"/>
        </w:category>
        <w:types>
          <w:type w:val="bbPlcHdr"/>
        </w:types>
        <w:behaviors>
          <w:behavior w:val="content"/>
        </w:behaviors>
        <w:guid w:val="{87D72AE1-BA12-488A-BB81-094F5A14868C}"/>
      </w:docPartPr>
      <w:docPartBody>
        <w:p w:rsidR="00000000" w:rsidRDefault="00AE2730">
          <w:pPr>
            <w:pStyle w:val="35B745DC2DDD40478AE48265347195F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30"/>
    <w:rsid w:val="00AE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0047168CB4C2E8B14ECE6C8ED276F">
    <w:name w:val="4B40047168CB4C2E8B14ECE6C8ED276F"/>
  </w:style>
  <w:style w:type="paragraph" w:customStyle="1" w:styleId="828EBA0731B84491B4ABAA38D31AA374">
    <w:name w:val="828EBA0731B84491B4ABAA38D31AA374"/>
  </w:style>
  <w:style w:type="paragraph" w:customStyle="1" w:styleId="546E5587DDAC4D278847826E106FA007">
    <w:name w:val="546E5587DDAC4D278847826E106FA007"/>
  </w:style>
  <w:style w:type="paragraph" w:customStyle="1" w:styleId="A33E3E6DCB6341AC99AFC9A96AC6F22C">
    <w:name w:val="A33E3E6DCB6341AC99AFC9A96AC6F22C"/>
  </w:style>
  <w:style w:type="paragraph" w:customStyle="1" w:styleId="D4D0E5D1BE784520BB4FB4AD278EA02D">
    <w:name w:val="D4D0E5D1BE784520BB4FB4AD278EA02D"/>
  </w:style>
  <w:style w:type="paragraph" w:customStyle="1" w:styleId="4FEBA5517910437190B7CCBE8C715CBE">
    <w:name w:val="4FEBA5517910437190B7CCBE8C715CBE"/>
  </w:style>
  <w:style w:type="character" w:styleId="Emphasis">
    <w:name w:val="Emphasis"/>
    <w:basedOn w:val="DefaultParagraphFont"/>
    <w:uiPriority w:val="4"/>
    <w:unhideWhenUsed/>
    <w:qFormat/>
    <w:rPr>
      <w:i/>
      <w:iCs/>
    </w:rPr>
  </w:style>
  <w:style w:type="paragraph" w:customStyle="1" w:styleId="25A5CB64D59A4800AA8AE2C28BF2BAD2">
    <w:name w:val="25A5CB64D59A4800AA8AE2C28BF2BAD2"/>
  </w:style>
  <w:style w:type="paragraph" w:customStyle="1" w:styleId="B7264F0CAFF94FA5A85D4ECA8BCD53C0">
    <w:name w:val="B7264F0CAFF94FA5A85D4ECA8BCD53C0"/>
  </w:style>
  <w:style w:type="paragraph" w:customStyle="1" w:styleId="2EB93D7035234549B81D2ED8409C0454">
    <w:name w:val="2EB93D7035234549B81D2ED8409C0454"/>
  </w:style>
  <w:style w:type="paragraph" w:customStyle="1" w:styleId="5E6D543C1929447D86B2302F2730A409">
    <w:name w:val="5E6D543C1929447D86B2302F2730A409"/>
  </w:style>
  <w:style w:type="paragraph" w:customStyle="1" w:styleId="FB1FEF52C9CE4D75B7733A60A1223C6A">
    <w:name w:val="FB1FEF52C9CE4D75B7733A60A1223C6A"/>
  </w:style>
  <w:style w:type="paragraph" w:customStyle="1" w:styleId="DFAB5C758CD04E2D8D4443C75DAE8F5C">
    <w:name w:val="DFAB5C758CD04E2D8D4443C75DAE8F5C"/>
  </w:style>
  <w:style w:type="paragraph" w:customStyle="1" w:styleId="8231FE81A3614E999FD945A7733D5458">
    <w:name w:val="8231FE81A3614E999FD945A7733D5458"/>
  </w:style>
  <w:style w:type="paragraph" w:customStyle="1" w:styleId="0613F039159E4740865D661AA63A3C8C">
    <w:name w:val="0613F039159E4740865D661AA63A3C8C"/>
  </w:style>
  <w:style w:type="paragraph" w:customStyle="1" w:styleId="975644BDC50C4243A6536DDD7FAE6CDF">
    <w:name w:val="975644BDC50C4243A6536DDD7FAE6CDF"/>
  </w:style>
  <w:style w:type="paragraph" w:customStyle="1" w:styleId="E5BCB4C2378048A58393191C749F64EA">
    <w:name w:val="E5BCB4C2378048A58393191C749F64EA"/>
  </w:style>
  <w:style w:type="paragraph" w:customStyle="1" w:styleId="2B80955027D8416E9825925FA1717E61">
    <w:name w:val="2B80955027D8416E9825925FA1717E61"/>
  </w:style>
  <w:style w:type="paragraph" w:customStyle="1" w:styleId="DC911CE3722C480880DD8AECE012B5A5">
    <w:name w:val="DC911CE3722C480880DD8AECE012B5A5"/>
  </w:style>
  <w:style w:type="paragraph" w:customStyle="1" w:styleId="15F349AB24B54CAF8746D7186BDA4A85">
    <w:name w:val="15F349AB24B54CAF8746D7186BDA4A85"/>
  </w:style>
  <w:style w:type="paragraph" w:customStyle="1" w:styleId="3119868696CE4B4FA974EFB7428B70D1">
    <w:name w:val="3119868696CE4B4FA974EFB7428B70D1"/>
  </w:style>
  <w:style w:type="paragraph" w:customStyle="1" w:styleId="CD436C80BA9447F8A343E9FE8C62BA9F">
    <w:name w:val="CD436C80BA9447F8A343E9FE8C62BA9F"/>
  </w:style>
  <w:style w:type="paragraph" w:customStyle="1" w:styleId="6B0FB578CEE145ACA2606C660635D59E">
    <w:name w:val="6B0FB578CEE145ACA2606C660635D59E"/>
  </w:style>
  <w:style w:type="paragraph" w:customStyle="1" w:styleId="74622D44681244BF8DC22E76EADEC086">
    <w:name w:val="74622D44681244BF8DC22E76EADEC086"/>
  </w:style>
  <w:style w:type="paragraph" w:customStyle="1" w:styleId="DA125A7DB5F74F8CB6A9EEF2EB98A8B8">
    <w:name w:val="DA125A7DB5F74F8CB6A9EEF2EB98A8B8"/>
  </w:style>
  <w:style w:type="paragraph" w:customStyle="1" w:styleId="93048AE718DE4D71A01E4D13AC439E82">
    <w:name w:val="93048AE718DE4D71A01E4D13AC439E82"/>
  </w:style>
  <w:style w:type="paragraph" w:customStyle="1" w:styleId="40354D4F4D6E49B98BE2A08BCBF4DEF9">
    <w:name w:val="40354D4F4D6E49B98BE2A08BCBF4DEF9"/>
  </w:style>
  <w:style w:type="paragraph" w:customStyle="1" w:styleId="436A1A1718AB48D5A8F33616093E48D1">
    <w:name w:val="436A1A1718AB48D5A8F33616093E48D1"/>
  </w:style>
  <w:style w:type="paragraph" w:customStyle="1" w:styleId="787D4BA7562241A08097D53A6FFC31D3">
    <w:name w:val="787D4BA7562241A08097D53A6FFC31D3"/>
  </w:style>
  <w:style w:type="paragraph" w:customStyle="1" w:styleId="4D2853B2588F45AEA251EE55FEB1E252">
    <w:name w:val="4D2853B2588F45AEA251EE55FEB1E252"/>
  </w:style>
  <w:style w:type="paragraph" w:customStyle="1" w:styleId="E955F53B5D314B1D83D20B6E575240DE">
    <w:name w:val="E955F53B5D314B1D83D20B6E575240DE"/>
  </w:style>
  <w:style w:type="paragraph" w:customStyle="1" w:styleId="10DB6721398C4C48BDE5E3AB303CF32E">
    <w:name w:val="10DB6721398C4C48BDE5E3AB303CF32E"/>
  </w:style>
  <w:style w:type="paragraph" w:customStyle="1" w:styleId="1F29D763E05545A796FB86D55036C683">
    <w:name w:val="1F29D763E05545A796FB86D55036C683"/>
  </w:style>
  <w:style w:type="paragraph" w:customStyle="1" w:styleId="28014E65D2A84A8AA7A22C5FF00408BE">
    <w:name w:val="28014E65D2A84A8AA7A22C5FF00408BE"/>
  </w:style>
  <w:style w:type="paragraph" w:customStyle="1" w:styleId="8F80D01976734625A025CCCE6A9829AE">
    <w:name w:val="8F80D01976734625A025CCCE6A9829AE"/>
  </w:style>
  <w:style w:type="paragraph" w:customStyle="1" w:styleId="333C37DC10E44078A08D71474E31CF44">
    <w:name w:val="333C37DC10E44078A08D71474E31CF44"/>
  </w:style>
  <w:style w:type="paragraph" w:customStyle="1" w:styleId="97545CEFB20946D9BB8F7A2ECF22F153">
    <w:name w:val="97545CEFB20946D9BB8F7A2ECF22F153"/>
  </w:style>
  <w:style w:type="paragraph" w:customStyle="1" w:styleId="E12948164E1944819B6A81A66A41A7A4">
    <w:name w:val="E12948164E1944819B6A81A66A41A7A4"/>
  </w:style>
  <w:style w:type="paragraph" w:customStyle="1" w:styleId="78AFC7C0877B4CD7B3AF657CB9F00C4B">
    <w:name w:val="78AFC7C0877B4CD7B3AF657CB9F00C4B"/>
  </w:style>
  <w:style w:type="paragraph" w:customStyle="1" w:styleId="95E78EE655344FF1BE2F818BAE604A7C">
    <w:name w:val="95E78EE655344FF1BE2F818BAE604A7C"/>
  </w:style>
  <w:style w:type="paragraph" w:customStyle="1" w:styleId="73989C076F3B4E079624F2990D3002DF">
    <w:name w:val="73989C076F3B4E079624F2990D3002DF"/>
  </w:style>
  <w:style w:type="paragraph" w:customStyle="1" w:styleId="222F17B50A3445D5AB3E0A911B154CEB">
    <w:name w:val="222F17B50A3445D5AB3E0A911B154CEB"/>
  </w:style>
  <w:style w:type="paragraph" w:customStyle="1" w:styleId="87E79B7163FE4D869A713C6EB30D5668">
    <w:name w:val="87E79B7163FE4D869A713C6EB30D5668"/>
  </w:style>
  <w:style w:type="paragraph" w:customStyle="1" w:styleId="C8B1478FD3C54C5DA19D2893BDE7124A">
    <w:name w:val="C8B1478FD3C54C5DA19D2893BDE7124A"/>
  </w:style>
  <w:style w:type="paragraph" w:customStyle="1" w:styleId="BF65AC7765984E85BF449A21D0BEB7EC">
    <w:name w:val="BF65AC7765984E85BF449A21D0BEB7EC"/>
  </w:style>
  <w:style w:type="paragraph" w:customStyle="1" w:styleId="BC0C56DE3F9D40C0AB8EA6ABAF80C4B0">
    <w:name w:val="BC0C56DE3F9D40C0AB8EA6ABAF80C4B0"/>
  </w:style>
  <w:style w:type="paragraph" w:customStyle="1" w:styleId="3669D108D008463E9E3906D8CDC3E821">
    <w:name w:val="3669D108D008463E9E3906D8CDC3E821"/>
  </w:style>
  <w:style w:type="paragraph" w:customStyle="1" w:styleId="9F0A55A1EDAE436C9C8FB39EC2B3C92B">
    <w:name w:val="9F0A55A1EDAE436C9C8FB39EC2B3C92B"/>
  </w:style>
  <w:style w:type="paragraph" w:customStyle="1" w:styleId="2C1F1970B12E4D17BF2A1D4401F39902">
    <w:name w:val="2C1F1970B12E4D17BF2A1D4401F39902"/>
  </w:style>
  <w:style w:type="paragraph" w:customStyle="1" w:styleId="32636B3823BC413887CB9FC303E8D52B">
    <w:name w:val="32636B3823BC413887CB9FC303E8D52B"/>
  </w:style>
  <w:style w:type="paragraph" w:customStyle="1" w:styleId="704A456796CA4797B1B40C57559DCAA9">
    <w:name w:val="704A456796CA4797B1B40C57559DCAA9"/>
  </w:style>
  <w:style w:type="paragraph" w:customStyle="1" w:styleId="B0EDEDE75CB74935A7967E4DE3976474">
    <w:name w:val="B0EDEDE75CB74935A7967E4DE3976474"/>
  </w:style>
  <w:style w:type="paragraph" w:customStyle="1" w:styleId="D73FB94827F24E469D8E1BEDB9A8035B">
    <w:name w:val="D73FB94827F24E469D8E1BEDB9A8035B"/>
  </w:style>
  <w:style w:type="paragraph" w:customStyle="1" w:styleId="8E0B51F295154718AEFBFD22EBC17970">
    <w:name w:val="8E0B51F295154718AEFBFD22EBC17970"/>
  </w:style>
  <w:style w:type="paragraph" w:customStyle="1" w:styleId="BB333897790A45659694988BE4C7255F">
    <w:name w:val="BB333897790A45659694988BE4C7255F"/>
  </w:style>
  <w:style w:type="paragraph" w:customStyle="1" w:styleId="C86C5DED15E14ABAAA2466CB38FC622D">
    <w:name w:val="C86C5DED15E14ABAAA2466CB38FC622D"/>
  </w:style>
  <w:style w:type="paragraph" w:customStyle="1" w:styleId="BB90A05A329E482E919310E17E8E4DB4">
    <w:name w:val="BB90A05A329E482E919310E17E8E4DB4"/>
  </w:style>
  <w:style w:type="paragraph" w:customStyle="1" w:styleId="EF6B7C71212945569CA5EA986A92774C">
    <w:name w:val="EF6B7C71212945569CA5EA986A92774C"/>
  </w:style>
  <w:style w:type="paragraph" w:customStyle="1" w:styleId="FB677CDCEFFA49B595888F3F4BDB4029">
    <w:name w:val="FB677CDCEFFA49B595888F3F4BDB4029"/>
  </w:style>
  <w:style w:type="paragraph" w:customStyle="1" w:styleId="2BCD2F8D0EEF4999AF5B2BD88BEA56F4">
    <w:name w:val="2BCD2F8D0EEF4999AF5B2BD88BEA56F4"/>
  </w:style>
  <w:style w:type="paragraph" w:customStyle="1" w:styleId="34DB66B66BF64B729B7E6A597AC50715">
    <w:name w:val="34DB66B66BF64B729B7E6A597AC50715"/>
  </w:style>
  <w:style w:type="paragraph" w:customStyle="1" w:styleId="3533A89D1836423BB2282369BC5EA7D0">
    <w:name w:val="3533A89D1836423BB2282369BC5EA7D0"/>
  </w:style>
  <w:style w:type="paragraph" w:customStyle="1" w:styleId="35B745DC2DDD40478AE48265347195F3">
    <w:name w:val="35B745DC2DDD40478AE48265347195F3"/>
  </w:style>
  <w:style w:type="paragraph" w:customStyle="1" w:styleId="4C3C1CFDBF3C4D5281513C8E3D3D8B2A">
    <w:name w:val="4C3C1CFDBF3C4D5281513C8E3D3D8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Game of Life implementation : Coursework 2</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1638</TotalTime>
  <Pages>6</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John Conway’s Game of Life 
– as implement using the C programming language</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 
– as implement using the C programming language</dc:title>
  <dc:subject/>
  <dc:creator>Shrawan Sreekumar</dc:creator>
  <cp:keywords/>
  <dc:description/>
  <cp:lastModifiedBy>Shrawan Sreekumar</cp:lastModifiedBy>
  <cp:revision>7</cp:revision>
  <dcterms:created xsi:type="dcterms:W3CDTF">2021-03-14T15:55:00Z</dcterms:created>
  <dcterms:modified xsi:type="dcterms:W3CDTF">2021-03-15T19:13:00Z</dcterms:modified>
</cp:coreProperties>
</file>